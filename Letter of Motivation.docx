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17" w:rsidRDefault="00AC3CA8" w:rsidP="00AC3CA8">
      <w:pPr>
        <w:pStyle w:val="Heading1"/>
        <w:rPr>
          <w:lang w:val="en-US"/>
        </w:rPr>
      </w:pPr>
      <w:r>
        <w:rPr>
          <w:lang w:val="en-US"/>
        </w:rPr>
        <w:t>Letter of Motivation</w:t>
      </w:r>
    </w:p>
    <w:p w:rsidR="00AC3CA8" w:rsidRDefault="00AC3CA8" w:rsidP="00AC3CA8">
      <w:pPr>
        <w:rPr>
          <w:lang w:val="en-US"/>
        </w:rPr>
      </w:pPr>
    </w:p>
    <w:p w:rsidR="00AC3CA8" w:rsidRDefault="00AC3CA8" w:rsidP="00AC3CA8">
      <w:pPr>
        <w:rPr>
          <w:lang w:val="en-US"/>
        </w:rPr>
      </w:pPr>
      <w:r>
        <w:rPr>
          <w:lang w:val="en-US"/>
        </w:rPr>
        <w:t>Dear Sir/Madam,</w:t>
      </w:r>
    </w:p>
    <w:p w:rsidR="00AC3CA8" w:rsidRDefault="00AC3CA8" w:rsidP="00AC3CA8">
      <w:pPr>
        <w:rPr>
          <w:lang w:val="en-US"/>
        </w:rPr>
      </w:pPr>
      <w:r>
        <w:rPr>
          <w:lang w:val="en-US"/>
        </w:rPr>
        <w:t>I am writing this letter to express my interest in applying for the master’s degree program in computer science at University of Bonn.</w:t>
      </w:r>
      <w:r w:rsidR="00650B14">
        <w:rPr>
          <w:lang w:val="en-US"/>
        </w:rPr>
        <w:t xml:space="preserve"> </w:t>
      </w:r>
      <w:r w:rsidR="00963143">
        <w:rPr>
          <w:lang w:val="en-US"/>
        </w:rPr>
        <w:t xml:space="preserve">My journey in the field of computer science began back in high school when my computer at home broke down. Initially, I tried few simple steps to make it work but when it didn’t, I decided to open the back case and I was really thrilled with what I saw. It made me curious, </w:t>
      </w:r>
      <w:r w:rsidR="003D2E07">
        <w:rPr>
          <w:lang w:val="en-US"/>
        </w:rPr>
        <w:t>how few simple chips connected in complex circuit can result in such an e</w:t>
      </w:r>
      <w:r w:rsidR="00B926DE">
        <w:rPr>
          <w:lang w:val="en-US"/>
        </w:rPr>
        <w:t>ffective and efficient machine. Later on, I read about different</w:t>
      </w:r>
      <w:r w:rsidR="00251B5E">
        <w:rPr>
          <w:lang w:val="en-US"/>
        </w:rPr>
        <w:t xml:space="preserve"> components on a motherboard and what role each component plays in the working of the machine.</w:t>
      </w:r>
      <w:r w:rsidR="00B926DE">
        <w:rPr>
          <w:lang w:val="en-US"/>
        </w:rPr>
        <w:t xml:space="preserve"> </w:t>
      </w:r>
      <w:r w:rsidR="003D2E07">
        <w:rPr>
          <w:lang w:val="en-US"/>
        </w:rPr>
        <w:t>Before I realized, Computers as a subject became of great interest to me.</w:t>
      </w:r>
    </w:p>
    <w:p w:rsidR="003D2E07" w:rsidRDefault="003D2E07" w:rsidP="00AC3CA8">
      <w:pPr>
        <w:rPr>
          <w:lang w:val="en-US"/>
        </w:rPr>
      </w:pPr>
      <w:r>
        <w:rPr>
          <w:lang w:val="en-US"/>
        </w:rPr>
        <w:t>Post high school, I secured a seat in Computer Science Engineering in one of the reputed universities of India, VIT University. I must appreciate the curriculum designed by the University for this Course. It had various subjects of my interest like Data Structures, Computer Networks, etc. Each of these courses included lab classes which strengthened my concepts and provided hands-on experience on the theoretical concepts.</w:t>
      </w:r>
      <w:r w:rsidR="004C4EA6">
        <w:rPr>
          <w:lang w:val="en-US"/>
        </w:rPr>
        <w:t xml:space="preserve"> Each of these courses also included Project Based learning module which helped in transforming the theoretical concepts into real-time working projects.</w:t>
      </w:r>
    </w:p>
    <w:p w:rsidR="004C4EA6" w:rsidRDefault="00A60CB5" w:rsidP="00AC3CA8">
      <w:pPr>
        <w:rPr>
          <w:lang w:val="en-US"/>
        </w:rPr>
      </w:pPr>
      <w:r>
        <w:rPr>
          <w:lang w:val="en-US"/>
        </w:rPr>
        <w:t xml:space="preserve">During the summer break after the </w:t>
      </w:r>
      <w:r w:rsidR="00B926DE">
        <w:rPr>
          <w:lang w:val="en-US"/>
        </w:rPr>
        <w:t>freshman year, I watched a movie named ‘2001 A Space Odyssey’</w:t>
      </w:r>
      <w:r w:rsidR="00680C0D">
        <w:rPr>
          <w:lang w:val="en-US"/>
        </w:rPr>
        <w:t xml:space="preserve"> by Stanley Kubrick,</w:t>
      </w:r>
      <w:r w:rsidR="00B926DE">
        <w:rPr>
          <w:lang w:val="en-US"/>
        </w:rPr>
        <w:t xml:space="preserve"> the AI designed in the movie named as ‘HAL (Heuristically programmed ALgorithmic computer) 9000’ is an epitome of how an AI </w:t>
      </w:r>
      <w:r w:rsidR="00680C0D">
        <w:rPr>
          <w:lang w:val="en-US"/>
        </w:rPr>
        <w:t>can</w:t>
      </w:r>
      <w:r w:rsidR="00B926DE">
        <w:rPr>
          <w:lang w:val="en-US"/>
        </w:rPr>
        <w:t xml:space="preserve"> work. It really </w:t>
      </w:r>
      <w:r w:rsidR="00B926DE">
        <w:rPr>
          <w:lang w:val="en-US"/>
        </w:rPr>
        <w:t>inspired me to step forward in the field of AI.</w:t>
      </w:r>
      <w:r w:rsidR="00B926DE">
        <w:rPr>
          <w:lang w:val="en-US"/>
        </w:rPr>
        <w:t xml:space="preserve">  </w:t>
      </w:r>
      <w:r w:rsidR="004C4EA6">
        <w:rPr>
          <w:lang w:val="en-US"/>
        </w:rPr>
        <w:t>During the 4</w:t>
      </w:r>
      <w:r w:rsidR="004C4EA6" w:rsidRPr="001436E9">
        <w:rPr>
          <w:lang w:val="en-US"/>
        </w:rPr>
        <w:t>th</w:t>
      </w:r>
      <w:r w:rsidR="004C4EA6">
        <w:rPr>
          <w:lang w:val="en-US"/>
        </w:rPr>
        <w:t xml:space="preserve"> semester, I worked on </w:t>
      </w:r>
      <w:r w:rsidR="00BB2730">
        <w:rPr>
          <w:lang w:val="en-US"/>
        </w:rPr>
        <w:t xml:space="preserve">a </w:t>
      </w:r>
      <w:r w:rsidR="004C4EA6">
        <w:rPr>
          <w:lang w:val="en-US"/>
        </w:rPr>
        <w:t xml:space="preserve">Cricket Game Simulation project in </w:t>
      </w:r>
      <w:r>
        <w:rPr>
          <w:lang w:val="en-US"/>
        </w:rPr>
        <w:t xml:space="preserve">Artificial Intelligence course which was later on selected to be presented in </w:t>
      </w:r>
      <w:r w:rsidR="00B926DE">
        <w:rPr>
          <w:lang w:val="en-US"/>
        </w:rPr>
        <w:t xml:space="preserve">front of </w:t>
      </w:r>
      <w:r>
        <w:rPr>
          <w:lang w:val="en-US"/>
        </w:rPr>
        <w:t xml:space="preserve">Accreditation Board for Engineering &amp; Technology(ABET) </w:t>
      </w:r>
      <w:r w:rsidR="00B926DE">
        <w:rPr>
          <w:lang w:val="en-US"/>
        </w:rPr>
        <w:t xml:space="preserve"> committee.</w:t>
      </w:r>
      <w:r w:rsidR="00251B5E">
        <w:rPr>
          <w:lang w:val="en-US"/>
        </w:rPr>
        <w:t xml:space="preserve"> It was my first step in the field of Artificial Intelligence.</w:t>
      </w:r>
    </w:p>
    <w:p w:rsidR="00680C0D" w:rsidRPr="001436E9" w:rsidRDefault="00BC4941" w:rsidP="00AC3CA8">
      <w:pPr>
        <w:rPr>
          <w:lang w:val="en-US"/>
        </w:rPr>
      </w:pPr>
      <w:r>
        <w:rPr>
          <w:lang w:val="en-US"/>
        </w:rPr>
        <w:t xml:space="preserve">In the final year, I chose “Automatic Traffic Control using Image Processing” as my </w:t>
      </w:r>
      <w:r w:rsidR="002424EC">
        <w:rPr>
          <w:lang w:val="en-US"/>
        </w:rPr>
        <w:t xml:space="preserve">final project work. The purpose of the tool was to capture images of the traffic and automatically control traffic signal lights based on the traffic </w:t>
      </w:r>
      <w:r w:rsidR="00230684">
        <w:rPr>
          <w:lang w:val="en-US"/>
        </w:rPr>
        <w:t>status on the roads. I learned many different concepts of Computer Vision and Artificial Intelligence during the final project work.</w:t>
      </w:r>
      <w:r w:rsidR="00F95B93">
        <w:rPr>
          <w:lang w:val="en-US"/>
        </w:rPr>
        <w:t xml:space="preserve"> Thus,</w:t>
      </w:r>
      <w:r w:rsidR="00230684">
        <w:rPr>
          <w:lang w:val="en-US"/>
        </w:rPr>
        <w:t xml:space="preserve"> I believe, </w:t>
      </w:r>
      <w:r w:rsidR="00230684" w:rsidRPr="001436E9">
        <w:rPr>
          <w:lang w:val="en-US"/>
        </w:rPr>
        <w:t>my</w:t>
      </w:r>
      <w:r w:rsidR="00230684" w:rsidRPr="001436E9">
        <w:rPr>
          <w:lang w:val="en-US"/>
        </w:rPr>
        <w:t xml:space="preserve"> undergraduate curriculum laid a solid foundation in the various aspects of Computer Science that will be necessary to excel in graduate school.</w:t>
      </w:r>
    </w:p>
    <w:p w:rsidR="00680C0D" w:rsidRPr="001436E9" w:rsidRDefault="00680C0D" w:rsidP="00AC3CA8">
      <w:pPr>
        <w:rPr>
          <w:lang w:val="en-US"/>
        </w:rPr>
      </w:pPr>
      <w:r w:rsidRPr="001436E9">
        <w:rPr>
          <w:lang w:val="en-US"/>
        </w:rPr>
        <w:t xml:space="preserve">Post-graduation, I was selected as a Systems Engineer at Tata Consultancy Services Ltd in June 2016. During my time at TCS, I worked with </w:t>
      </w:r>
      <w:proofErr w:type="spellStart"/>
      <w:r w:rsidRPr="001436E9">
        <w:rPr>
          <w:lang w:val="en-US"/>
        </w:rPr>
        <w:t>Deustch</w:t>
      </w:r>
      <w:proofErr w:type="spellEnd"/>
      <w:r w:rsidRPr="001436E9">
        <w:rPr>
          <w:lang w:val="en-US"/>
        </w:rPr>
        <w:t xml:space="preserve"> Bank</w:t>
      </w:r>
      <w:r w:rsidR="00D14D6E" w:rsidRPr="001436E9">
        <w:rPr>
          <w:lang w:val="en-US"/>
        </w:rPr>
        <w:t>’s</w:t>
      </w:r>
      <w:r w:rsidRPr="001436E9">
        <w:rPr>
          <w:lang w:val="en-US"/>
        </w:rPr>
        <w:t xml:space="preserve"> Master Data </w:t>
      </w:r>
      <w:r w:rsidR="00A86CB2" w:rsidRPr="001436E9">
        <w:rPr>
          <w:lang w:val="en-US"/>
        </w:rPr>
        <w:t>Management (</w:t>
      </w:r>
      <w:r w:rsidRPr="001436E9">
        <w:rPr>
          <w:lang w:val="en-US"/>
        </w:rPr>
        <w:t>MDM) team</w:t>
      </w:r>
      <w:r w:rsidR="00A86CB2" w:rsidRPr="001436E9">
        <w:rPr>
          <w:lang w:val="en-US"/>
        </w:rPr>
        <w:t xml:space="preserve"> where</w:t>
      </w:r>
      <w:r w:rsidR="00FB4F91" w:rsidRPr="001436E9">
        <w:rPr>
          <w:lang w:val="en-US"/>
        </w:rPr>
        <w:t xml:space="preserve"> I worked on various Java </w:t>
      </w:r>
      <w:r w:rsidR="00D14D6E" w:rsidRPr="001436E9">
        <w:rPr>
          <w:lang w:val="en-US"/>
        </w:rPr>
        <w:t>tasks</w:t>
      </w:r>
      <w:r w:rsidR="00FB4F91" w:rsidRPr="001436E9">
        <w:rPr>
          <w:lang w:val="en-US"/>
        </w:rPr>
        <w:t>. The most challenging task I worked on was</w:t>
      </w:r>
      <w:r w:rsidR="00A86CB2" w:rsidRPr="001436E9">
        <w:rPr>
          <w:lang w:val="en-US"/>
        </w:rPr>
        <w:t xml:space="preserve"> </w:t>
      </w:r>
      <w:r w:rsidR="00FB4F91" w:rsidRPr="001436E9">
        <w:rPr>
          <w:lang w:val="en-US"/>
        </w:rPr>
        <w:t>to</w:t>
      </w:r>
      <w:r w:rsidR="00A86CB2" w:rsidRPr="001436E9">
        <w:rPr>
          <w:lang w:val="en-US"/>
        </w:rPr>
        <w:t xml:space="preserve"> create an automated tool named as ‘Legacy Adaptor’</w:t>
      </w:r>
      <w:r w:rsidR="00845B68" w:rsidRPr="001436E9">
        <w:rPr>
          <w:lang w:val="en-US"/>
        </w:rPr>
        <w:t xml:space="preserve"> in Java</w:t>
      </w:r>
      <w:r w:rsidR="00A86CB2" w:rsidRPr="001436E9">
        <w:rPr>
          <w:lang w:val="en-US"/>
        </w:rPr>
        <w:t xml:space="preserve"> </w:t>
      </w:r>
      <w:r w:rsidR="00C32AA7" w:rsidRPr="001436E9">
        <w:rPr>
          <w:lang w:val="en-US"/>
        </w:rPr>
        <w:t>which used to download around one million JSON messages every</w:t>
      </w:r>
      <w:r w:rsidR="00845B68" w:rsidRPr="001436E9">
        <w:rPr>
          <w:lang w:val="en-US"/>
        </w:rPr>
        <w:t xml:space="preserve"> day from remote server using CURL and persists the attributes in database. I also implemented automatic testing mode in the tool, which randomly checks for data discrepancies and performance</w:t>
      </w:r>
      <w:r w:rsidR="00FB4F91" w:rsidRPr="001436E9">
        <w:rPr>
          <w:lang w:val="en-US"/>
        </w:rPr>
        <w:t xml:space="preserve"> and generates basic reports accordingly</w:t>
      </w:r>
      <w:r w:rsidR="00845B68" w:rsidRPr="001436E9">
        <w:rPr>
          <w:lang w:val="en-US"/>
        </w:rPr>
        <w:t>.</w:t>
      </w:r>
      <w:r w:rsidR="00FB4F91" w:rsidRPr="001436E9">
        <w:rPr>
          <w:lang w:val="en-US"/>
        </w:rPr>
        <w:t xml:space="preserve"> With a definite improvement in my technical skills, I was also able to improve my communication and organisational skills</w:t>
      </w:r>
      <w:r w:rsidR="00434133" w:rsidRPr="001436E9">
        <w:rPr>
          <w:lang w:val="en-US"/>
        </w:rPr>
        <w:t xml:space="preserve"> by working and interacting with </w:t>
      </w:r>
      <w:r w:rsidR="00434133" w:rsidRPr="001436E9">
        <w:rPr>
          <w:lang w:val="en-US"/>
        </w:rPr>
        <w:lastRenderedPageBreak/>
        <w:t>stakeholders present at different geographical locations</w:t>
      </w:r>
      <w:r w:rsidR="00FB4F91" w:rsidRPr="001436E9">
        <w:rPr>
          <w:lang w:val="en-US"/>
        </w:rPr>
        <w:t>.</w:t>
      </w:r>
      <w:r w:rsidR="00D14D6E" w:rsidRPr="001436E9">
        <w:rPr>
          <w:lang w:val="en-US"/>
        </w:rPr>
        <w:t xml:space="preserve"> I believe these skills will be useful at graduate school and even later on in different future endeavours. </w:t>
      </w:r>
    </w:p>
    <w:p w:rsidR="006224B3" w:rsidRPr="001436E9" w:rsidRDefault="00173A60" w:rsidP="00AC3CA8">
      <w:pPr>
        <w:rPr>
          <w:lang w:val="en-US"/>
        </w:rPr>
      </w:pPr>
      <w:r w:rsidRPr="001436E9">
        <w:rPr>
          <w:lang w:val="en-US"/>
        </w:rPr>
        <w:t xml:space="preserve">I have read about various research groups at Bonn University. </w:t>
      </w:r>
      <w:r w:rsidR="00570D87" w:rsidRPr="001436E9">
        <w:rPr>
          <w:lang w:val="en-US"/>
        </w:rPr>
        <w:t xml:space="preserve">I am very </w:t>
      </w:r>
      <w:r w:rsidR="00AA4B48" w:rsidRPr="001436E9">
        <w:rPr>
          <w:lang w:val="en-US"/>
        </w:rPr>
        <w:t xml:space="preserve">enthusiastic about </w:t>
      </w:r>
      <w:r w:rsidR="00A042E0" w:rsidRPr="001436E9">
        <w:rPr>
          <w:lang w:val="en-US"/>
        </w:rPr>
        <w:t>learning and working with</w:t>
      </w:r>
      <w:r w:rsidR="00AA4B48" w:rsidRPr="001436E9">
        <w:rPr>
          <w:lang w:val="en-US"/>
        </w:rPr>
        <w:t xml:space="preserve"> </w:t>
      </w:r>
      <w:r w:rsidR="00570D87" w:rsidRPr="001436E9">
        <w:rPr>
          <w:lang w:val="en-US"/>
        </w:rPr>
        <w:t>Emeritus Research Group – Artificial Intelligence Foundation directed by Professor (</w:t>
      </w:r>
      <w:proofErr w:type="spellStart"/>
      <w:r w:rsidR="00570D87" w:rsidRPr="001436E9">
        <w:rPr>
          <w:lang w:val="en-US"/>
        </w:rPr>
        <w:t>em</w:t>
      </w:r>
      <w:proofErr w:type="spellEnd"/>
      <w:r w:rsidR="00570D87" w:rsidRPr="001436E9">
        <w:rPr>
          <w:lang w:val="en-US"/>
        </w:rPr>
        <w:t xml:space="preserve">) </w:t>
      </w:r>
      <w:proofErr w:type="spellStart"/>
      <w:r w:rsidR="00570D87" w:rsidRPr="001436E9">
        <w:rPr>
          <w:lang w:val="en-US"/>
        </w:rPr>
        <w:t>Dr.</w:t>
      </w:r>
      <w:proofErr w:type="spellEnd"/>
      <w:r w:rsidR="00570D87" w:rsidRPr="001436E9">
        <w:rPr>
          <w:lang w:val="en-US"/>
        </w:rPr>
        <w:t xml:space="preserve"> Armin B. </w:t>
      </w:r>
      <w:proofErr w:type="spellStart"/>
      <w:r w:rsidR="00570D87" w:rsidRPr="001436E9">
        <w:rPr>
          <w:lang w:val="en-US"/>
        </w:rPr>
        <w:t>Cremers</w:t>
      </w:r>
      <w:proofErr w:type="spellEnd"/>
      <w:r w:rsidR="00570D87" w:rsidRPr="001436E9">
        <w:rPr>
          <w:lang w:val="en-US"/>
        </w:rPr>
        <w:t>. I have read about several ongoing projects in Intelligent Vision Systems Group at Bonn University such as Object Detection and Tracking in 3D Laser Range Data</w:t>
      </w:r>
      <w:r w:rsidR="00680C0D" w:rsidRPr="001436E9">
        <w:rPr>
          <w:lang w:val="en-US"/>
        </w:rPr>
        <w:t>,</w:t>
      </w:r>
      <w:r w:rsidR="00570D87" w:rsidRPr="001436E9">
        <w:rPr>
          <w:lang w:val="en-US"/>
        </w:rPr>
        <w:t xml:space="preserve"> Object and Person Tracking from mobile robot. I am amazed by the ongoing researches at Bonn and hope to contribute to same </w:t>
      </w:r>
      <w:r w:rsidRPr="001436E9">
        <w:rPr>
          <w:lang w:val="en-US"/>
        </w:rPr>
        <w:t>in future</w:t>
      </w:r>
      <w:r w:rsidR="00570D87" w:rsidRPr="001436E9">
        <w:rPr>
          <w:lang w:val="en-US"/>
        </w:rPr>
        <w:t>.</w:t>
      </w:r>
    </w:p>
    <w:p w:rsidR="00A042E0" w:rsidRPr="001436E9" w:rsidRDefault="007A7DC9" w:rsidP="00AC3CA8">
      <w:pPr>
        <w:rPr>
          <w:lang w:val="en-US"/>
        </w:rPr>
      </w:pPr>
      <w:r w:rsidRPr="001436E9">
        <w:rPr>
          <w:lang w:val="en-US"/>
        </w:rPr>
        <w:t xml:space="preserve">There are few reasons why I chose Germany for my higher education. Firstly, </w:t>
      </w:r>
      <w:r w:rsidR="001B5775" w:rsidRPr="001436E9">
        <w:rPr>
          <w:lang w:val="en-US"/>
        </w:rPr>
        <w:t xml:space="preserve">German universities offer excellent teaching and research, ranking among the best in the world. </w:t>
      </w:r>
      <w:r w:rsidR="001B5775" w:rsidRPr="001436E9">
        <w:rPr>
          <w:lang w:val="en-US"/>
        </w:rPr>
        <w:t>I</w:t>
      </w:r>
      <w:r w:rsidR="001B5775" w:rsidRPr="001436E9">
        <w:rPr>
          <w:lang w:val="en-US"/>
        </w:rPr>
        <w:t xml:space="preserve"> will earn an internationally renowned degree, giving </w:t>
      </w:r>
      <w:r w:rsidR="001B5775" w:rsidRPr="001436E9">
        <w:rPr>
          <w:lang w:val="en-US"/>
        </w:rPr>
        <w:t>me</w:t>
      </w:r>
      <w:r w:rsidR="001B5775" w:rsidRPr="001436E9">
        <w:rPr>
          <w:lang w:val="en-US"/>
        </w:rPr>
        <w:t xml:space="preserve"> excellent prospects on the global labour market</w:t>
      </w:r>
      <w:r w:rsidR="00323F2C" w:rsidRPr="001436E9">
        <w:rPr>
          <w:lang w:val="en-US"/>
        </w:rPr>
        <w:t xml:space="preserve">. Secondly, Germany is leading over the world in terms of Innovation and Creativity, studying under the best professors around the world, will definitely help me reach my desired aspiration. </w:t>
      </w:r>
      <w:r w:rsidR="00323F2C" w:rsidRPr="001436E9">
        <w:rPr>
          <w:lang w:val="en-US"/>
        </w:rPr>
        <w:t xml:space="preserve">Besides studying, </w:t>
      </w:r>
      <w:r w:rsidR="00323F2C" w:rsidRPr="001436E9">
        <w:rPr>
          <w:lang w:val="en-US"/>
        </w:rPr>
        <w:t xml:space="preserve">I </w:t>
      </w:r>
      <w:r w:rsidR="001436E9" w:rsidRPr="001436E9">
        <w:rPr>
          <w:lang w:val="en-US"/>
        </w:rPr>
        <w:t>will</w:t>
      </w:r>
      <w:r w:rsidR="00323F2C" w:rsidRPr="001436E9">
        <w:rPr>
          <w:lang w:val="en-US"/>
        </w:rPr>
        <w:t xml:space="preserve"> have the chance to live and explore one of the </w:t>
      </w:r>
      <w:r w:rsidR="001436E9" w:rsidRPr="001436E9">
        <w:rPr>
          <w:lang w:val="en-US"/>
        </w:rPr>
        <w:t>world’s most developed country</w:t>
      </w:r>
      <w:r w:rsidR="00323F2C" w:rsidRPr="001436E9">
        <w:rPr>
          <w:lang w:val="en-US"/>
        </w:rPr>
        <w:t xml:space="preserve"> and its unique culture, history and landscape</w:t>
      </w:r>
      <w:r w:rsidR="001436E9" w:rsidRPr="001436E9">
        <w:rPr>
          <w:lang w:val="en-US"/>
        </w:rPr>
        <w:t>. I also enjoy learning different languages, I learned basic French at my university and I am currently learning German, hoping to be fluent at some point in the future.</w:t>
      </w:r>
      <w:bookmarkStart w:id="0" w:name="_GoBack"/>
      <w:bookmarkEnd w:id="0"/>
    </w:p>
    <w:sectPr w:rsidR="00A042E0" w:rsidRPr="001436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CB2" w:rsidRDefault="00A86CB2" w:rsidP="00A86CB2">
      <w:pPr>
        <w:spacing w:after="0" w:line="240" w:lineRule="auto"/>
      </w:pPr>
      <w:r>
        <w:separator/>
      </w:r>
    </w:p>
  </w:endnote>
  <w:endnote w:type="continuationSeparator" w:id="0">
    <w:p w:rsidR="00A86CB2" w:rsidRDefault="00A86CB2" w:rsidP="00A8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CB2" w:rsidRDefault="00A86CB2" w:rsidP="00A86CB2">
      <w:pPr>
        <w:spacing w:after="0" w:line="240" w:lineRule="auto"/>
      </w:pPr>
      <w:r>
        <w:separator/>
      </w:r>
    </w:p>
  </w:footnote>
  <w:footnote w:type="continuationSeparator" w:id="0">
    <w:p w:rsidR="00A86CB2" w:rsidRDefault="00A86CB2" w:rsidP="00A86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A8"/>
    <w:rsid w:val="000E33F5"/>
    <w:rsid w:val="001436E9"/>
    <w:rsid w:val="00173A60"/>
    <w:rsid w:val="001B5775"/>
    <w:rsid w:val="00230684"/>
    <w:rsid w:val="002424EC"/>
    <w:rsid w:val="00251B5E"/>
    <w:rsid w:val="002D247F"/>
    <w:rsid w:val="002F0621"/>
    <w:rsid w:val="00323F2C"/>
    <w:rsid w:val="003D2E07"/>
    <w:rsid w:val="00434133"/>
    <w:rsid w:val="004A576C"/>
    <w:rsid w:val="004C4EA6"/>
    <w:rsid w:val="00570D87"/>
    <w:rsid w:val="006224B3"/>
    <w:rsid w:val="00650B14"/>
    <w:rsid w:val="00680C0D"/>
    <w:rsid w:val="007A4210"/>
    <w:rsid w:val="007A7DC9"/>
    <w:rsid w:val="00845B68"/>
    <w:rsid w:val="00963143"/>
    <w:rsid w:val="00A042E0"/>
    <w:rsid w:val="00A60CB5"/>
    <w:rsid w:val="00A74A17"/>
    <w:rsid w:val="00A86CB2"/>
    <w:rsid w:val="00AA4B48"/>
    <w:rsid w:val="00AC3CA8"/>
    <w:rsid w:val="00B05EE4"/>
    <w:rsid w:val="00B926DE"/>
    <w:rsid w:val="00BB2730"/>
    <w:rsid w:val="00BC4941"/>
    <w:rsid w:val="00C32AA7"/>
    <w:rsid w:val="00D14D6E"/>
    <w:rsid w:val="00F6678C"/>
    <w:rsid w:val="00F95B93"/>
    <w:rsid w:val="00FB4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C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86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CB2"/>
  </w:style>
  <w:style w:type="paragraph" w:styleId="Footer">
    <w:name w:val="footer"/>
    <w:basedOn w:val="Normal"/>
    <w:link w:val="FooterChar"/>
    <w:uiPriority w:val="99"/>
    <w:unhideWhenUsed/>
    <w:rsid w:val="00A86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C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3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C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86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CB2"/>
  </w:style>
  <w:style w:type="paragraph" w:styleId="Footer">
    <w:name w:val="footer"/>
    <w:basedOn w:val="Normal"/>
    <w:link w:val="FooterChar"/>
    <w:uiPriority w:val="99"/>
    <w:unhideWhenUsed/>
    <w:rsid w:val="00A86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D5EC8-8F15-4EA4-8209-80919A88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C0034FC7</Template>
  <TotalTime>2188</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Yorkshire Building Society</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Aakash Thakkar</dc:creator>
  <cp:lastModifiedBy>Aakash Thakkar</cp:lastModifiedBy>
  <cp:revision>7</cp:revision>
  <dcterms:created xsi:type="dcterms:W3CDTF">2018-10-09T06:22:00Z</dcterms:created>
  <dcterms:modified xsi:type="dcterms:W3CDTF">2018-10-12T12:25:00Z</dcterms:modified>
</cp:coreProperties>
</file>