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0002C" w:rsidP="00D715E4">
            <w:pPr>
              <w:pStyle w:val="Title"/>
              <w:jc w:val="left"/>
            </w:pPr>
            <w:r>
              <w:t>AAKASH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THAKKAR</w:t>
            </w:r>
          </w:p>
          <w:p w:rsidR="00692703" w:rsidRPr="00CF1A49" w:rsidRDefault="0050002C" w:rsidP="00D715E4">
            <w:pPr>
              <w:pStyle w:val="ContactInfo"/>
              <w:contextualSpacing w:val="0"/>
              <w:jc w:val="left"/>
            </w:pPr>
            <w:r>
              <w:t>I-186 L.I.G. Colony, Indore (M.P.) - 452001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107DA18460246868D8DACC449010FDB"/>
                </w:placeholder>
                <w:temporary/>
                <w:showingPlcHdr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+91 8587899428</w:t>
            </w:r>
          </w:p>
          <w:p w:rsidR="00692703" w:rsidRPr="00CF1A49" w:rsidRDefault="0050002C" w:rsidP="0027376B">
            <w:pPr>
              <w:pStyle w:val="ContactInfoEmphasis"/>
              <w:contextualSpacing w:val="0"/>
              <w:jc w:val="left"/>
            </w:pPr>
            <w:r>
              <w:t>p.aakash07@gmail.com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FB10B7" w:rsidP="00006015">
            <w:pPr>
              <w:contextualSpacing w:val="0"/>
            </w:pPr>
            <w:r>
              <w:t>Software Engineer aspi</w:t>
            </w:r>
            <w:r w:rsidR="00006015">
              <w:t>ring to pursue higher education</w:t>
            </w:r>
            <w:r w:rsidR="00607F8C">
              <w:t xml:space="preserve"> and career</w:t>
            </w:r>
            <w:r w:rsidR="00006015">
              <w:t xml:space="preserve"> </w:t>
            </w:r>
            <w:r>
              <w:t>in field of Artificial Intelligence and Machine learning.</w:t>
            </w:r>
          </w:p>
        </w:tc>
      </w:tr>
    </w:tbl>
    <w:p w:rsidR="004E01EB" w:rsidRPr="00CF1A49" w:rsidRDefault="00912E5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F99F5E7D9DC4504A3018A387D8B683E"/>
          </w:placeholder>
          <w:temporary/>
          <w:showingPlcHdr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50002C" w:rsidP="001D0BF1">
            <w:pPr>
              <w:pStyle w:val="Heading3"/>
              <w:contextualSpacing w:val="0"/>
              <w:outlineLvl w:val="2"/>
            </w:pPr>
            <w:r>
              <w:t>JULY 2016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50002C" w:rsidP="001D0BF1">
            <w:pPr>
              <w:pStyle w:val="Heading2"/>
              <w:contextualSpacing w:val="0"/>
              <w:outlineLvl w:val="1"/>
            </w:pPr>
            <w:r>
              <w:t>Systems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Tata Consultancy services</w:t>
            </w:r>
            <w:r w:rsidR="00FB10B7">
              <w:rPr>
                <w:rStyle w:val="SubtleReference"/>
              </w:rPr>
              <w:t xml:space="preserve"> – DEutsche Bank</w:t>
            </w:r>
          </w:p>
          <w:p w:rsidR="007A2C72" w:rsidRDefault="007A2C72" w:rsidP="00B54BBD">
            <w:pPr>
              <w:pStyle w:val="ListParagraph"/>
              <w:numPr>
                <w:ilvl w:val="0"/>
                <w:numId w:val="17"/>
              </w:numPr>
            </w:pPr>
            <w:r>
              <w:t xml:space="preserve">Joined TCS Innovation LABS, created mobile compatible UI dashboard for projecting data analytics results in Retail Domain using </w:t>
            </w:r>
            <w:proofErr w:type="spellStart"/>
            <w:r>
              <w:t>AngularJs</w:t>
            </w:r>
            <w:proofErr w:type="spellEnd"/>
            <w:r>
              <w:t xml:space="preserve"> and </w:t>
            </w:r>
            <w:proofErr w:type="spellStart"/>
            <w:r>
              <w:t>NodeJs</w:t>
            </w:r>
            <w:proofErr w:type="spellEnd"/>
            <w:r>
              <w:t>.</w:t>
            </w:r>
          </w:p>
          <w:p w:rsidR="001E3120" w:rsidRDefault="00B54BBD" w:rsidP="00B54BBD">
            <w:pPr>
              <w:pStyle w:val="ListParagraph"/>
              <w:numPr>
                <w:ilvl w:val="0"/>
                <w:numId w:val="17"/>
              </w:numPr>
            </w:pPr>
            <w:r>
              <w:t>Created an automated tool named as ‘Legacy  Adaptor’ in Java which fetches around a million JSON messages every day from remote server, parsers the JSON messages and stores the attributes in database tables.</w:t>
            </w:r>
          </w:p>
          <w:p w:rsidR="00B54BBD" w:rsidRDefault="00B54BBD" w:rsidP="00B54BBD">
            <w:pPr>
              <w:pStyle w:val="ListParagraph"/>
              <w:numPr>
                <w:ilvl w:val="0"/>
                <w:numId w:val="17"/>
              </w:numPr>
            </w:pPr>
            <w:r>
              <w:t>Implemented automation testing in Legacy Adaptor to check for any discrepancy between data at remote servers and data in database tables.</w:t>
            </w:r>
          </w:p>
          <w:p w:rsidR="00B54BBD" w:rsidRDefault="00B54BBD" w:rsidP="00B54BBD">
            <w:pPr>
              <w:pStyle w:val="ListParagraph"/>
              <w:numPr>
                <w:ilvl w:val="0"/>
                <w:numId w:val="17"/>
              </w:numPr>
            </w:pPr>
            <w:r>
              <w:t xml:space="preserve">Worked on </w:t>
            </w:r>
            <w:proofErr w:type="spellStart"/>
            <w:r>
              <w:t>GoldenSource</w:t>
            </w:r>
            <w:proofErr w:type="spellEnd"/>
            <w:r>
              <w:t xml:space="preserve"> Enterprise Data Management tool.</w:t>
            </w:r>
          </w:p>
          <w:p w:rsidR="00B54BBD" w:rsidRDefault="00B54BBD" w:rsidP="00B54BBD">
            <w:pPr>
              <w:pStyle w:val="ListParagraph"/>
              <w:numPr>
                <w:ilvl w:val="0"/>
                <w:numId w:val="17"/>
              </w:numPr>
            </w:pPr>
            <w:r>
              <w:t xml:space="preserve">Created various java programs added to existing systems to process and </w:t>
            </w:r>
            <w:r w:rsidR="001806AD">
              <w:t>manipulate</w:t>
            </w:r>
            <w:r>
              <w:t xml:space="preserve"> data</w:t>
            </w:r>
            <w:r w:rsidR="001806AD">
              <w:t xml:space="preserve"> in database</w:t>
            </w:r>
            <w:r>
              <w:t xml:space="preserve"> based on business requirements.</w:t>
            </w:r>
          </w:p>
          <w:p w:rsidR="0027376B" w:rsidRPr="00CF1A49" w:rsidRDefault="0027376B" w:rsidP="00B54BBD">
            <w:pPr>
              <w:pStyle w:val="ListParagraph"/>
              <w:numPr>
                <w:ilvl w:val="0"/>
                <w:numId w:val="17"/>
              </w:numPr>
            </w:pPr>
            <w:r>
              <w:t xml:space="preserve">Worked on </w:t>
            </w:r>
            <w:r w:rsidRPr="0027376B">
              <w:t>deployment of developed code on UNIX servers using GIT, SVN, SFTP and SHELL.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50002C" w:rsidP="00F61DF9">
            <w:pPr>
              <w:pStyle w:val="Heading3"/>
              <w:contextualSpacing w:val="0"/>
              <w:outlineLvl w:val="2"/>
            </w:pPr>
            <w:r>
              <w:t>Feb 2016</w:t>
            </w:r>
            <w:r w:rsidR="00F61DF9" w:rsidRPr="00CF1A49">
              <w:t xml:space="preserve"> – </w:t>
            </w:r>
            <w:r>
              <w:t>JUN 2016</w:t>
            </w:r>
          </w:p>
          <w:p w:rsidR="00F61DF9" w:rsidRPr="00CF1A49" w:rsidRDefault="00785A9A" w:rsidP="00F61DF9">
            <w:pPr>
              <w:pStyle w:val="Heading2"/>
              <w:contextualSpacing w:val="0"/>
              <w:outlineLvl w:val="1"/>
            </w:pPr>
            <w:r>
              <w:t>UI Developer 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Lybrate</w:t>
            </w:r>
          </w:p>
          <w:p w:rsidR="00F61DF9" w:rsidRPr="00B54BBD" w:rsidRDefault="00B54BBD" w:rsidP="0027376B">
            <w:pPr>
              <w:pStyle w:val="ListParagraph"/>
              <w:numPr>
                <w:ilvl w:val="0"/>
                <w:numId w:val="17"/>
              </w:numPr>
            </w:pPr>
            <w:r w:rsidRPr="0027376B">
              <w:t>Created interactions from scratch using wireframes for the UI, and parameters from client for the functionality.</w:t>
            </w:r>
          </w:p>
          <w:p w:rsidR="00B54BBD" w:rsidRPr="00B54BBD" w:rsidRDefault="00B54BBD" w:rsidP="0027376B">
            <w:pPr>
              <w:pStyle w:val="ListParagraph"/>
              <w:numPr>
                <w:ilvl w:val="0"/>
                <w:numId w:val="17"/>
              </w:numPr>
            </w:pPr>
            <w:r w:rsidRPr="0027376B">
              <w:t xml:space="preserve">Implemented Infinite Scrolling on </w:t>
            </w:r>
            <w:proofErr w:type="spellStart"/>
            <w:r w:rsidRPr="0027376B">
              <w:t>Angularjs</w:t>
            </w:r>
            <w:proofErr w:type="spellEnd"/>
            <w:r w:rsidRPr="0027376B">
              <w:t xml:space="preserve"> with pagination for google crawlers.</w:t>
            </w:r>
          </w:p>
          <w:p w:rsidR="00B54BBD" w:rsidRPr="00B54BBD" w:rsidRDefault="00B54BBD" w:rsidP="0027376B">
            <w:pPr>
              <w:pStyle w:val="ListParagraph"/>
              <w:numPr>
                <w:ilvl w:val="0"/>
                <w:numId w:val="17"/>
              </w:numPr>
            </w:pPr>
            <w:r w:rsidRPr="0027376B">
              <w:t xml:space="preserve">Implemented Real-Time Chatting between doctor and patients on </w:t>
            </w:r>
            <w:proofErr w:type="spellStart"/>
            <w:r w:rsidRPr="0027376B">
              <w:t>Angularjs</w:t>
            </w:r>
            <w:proofErr w:type="spellEnd"/>
            <w:r w:rsidRPr="0027376B">
              <w:t>.</w:t>
            </w:r>
          </w:p>
          <w:p w:rsidR="00B54BBD" w:rsidRDefault="00062274" w:rsidP="006A5C01">
            <w:pPr>
              <w:pStyle w:val="ListParagraph"/>
              <w:numPr>
                <w:ilvl w:val="0"/>
                <w:numId w:val="17"/>
              </w:numPr>
            </w:pPr>
            <w:r>
              <w:t>Solved problems</w:t>
            </w:r>
            <w:r w:rsidR="006A5C01">
              <w:t xml:space="preserve"> using a combination of JQuery, JSON</w:t>
            </w:r>
            <w:r w:rsidR="00B54BBD" w:rsidRPr="0027376B">
              <w:t xml:space="preserve"> and JavaScript</w:t>
            </w:r>
          </w:p>
        </w:tc>
      </w:tr>
    </w:tbl>
    <w:sdt>
      <w:sdtPr>
        <w:alias w:val="Education:"/>
        <w:tag w:val="Education:"/>
        <w:id w:val="-1908763273"/>
        <w:placeholder>
          <w:docPart w:val="2C7C2615ED334C7788AA43F29B3D51DA"/>
        </w:placeholder>
        <w:temporary/>
        <w:showingPlcHdr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:rsidTr="003F76CD">
        <w:tc>
          <w:tcPr>
            <w:tcW w:w="9886" w:type="dxa"/>
          </w:tcPr>
          <w:p w:rsidR="001D0BF1" w:rsidRPr="00CF1A49" w:rsidRDefault="00C22648" w:rsidP="001D0BF1">
            <w:pPr>
              <w:pStyle w:val="Heading3"/>
              <w:contextualSpacing w:val="0"/>
              <w:outlineLvl w:val="2"/>
            </w:pPr>
            <w:r>
              <w:t xml:space="preserve">July 2012 </w:t>
            </w:r>
            <w:r w:rsidRPr="00CF1A49">
              <w:t>–</w:t>
            </w:r>
            <w:r>
              <w:t xml:space="preserve"> </w:t>
            </w:r>
            <w:r w:rsidR="00785A9A">
              <w:t>JUN</w:t>
            </w:r>
            <w:r w:rsidR="001D0BF1" w:rsidRPr="00CF1A49">
              <w:t xml:space="preserve"> </w:t>
            </w:r>
            <w:r w:rsidR="00785A9A">
              <w:t>2016</w:t>
            </w:r>
          </w:p>
          <w:p w:rsidR="001D0BF1" w:rsidRPr="00CF1A49" w:rsidRDefault="00785A9A" w:rsidP="001D0BF1">
            <w:pPr>
              <w:pStyle w:val="Heading2"/>
              <w:contextualSpacing w:val="0"/>
              <w:outlineLvl w:val="1"/>
            </w:pPr>
            <w:r>
              <w:t>Bachelor of technology</w:t>
            </w:r>
            <w:r w:rsidR="00FB10B7">
              <w:t xml:space="preserve"> – Computer science and Engineering</w:t>
            </w:r>
            <w:r w:rsidR="001D0BF1" w:rsidRPr="00CF1A49">
              <w:t xml:space="preserve">, </w:t>
            </w:r>
            <w:r w:rsidR="00FB10B7">
              <w:rPr>
                <w:rStyle w:val="SubtleReference"/>
              </w:rPr>
              <w:t>Vellore Institute of Technology - Vellor</w:t>
            </w:r>
            <w:r w:rsidR="00006015">
              <w:rPr>
                <w:rStyle w:val="SubtleReference"/>
              </w:rPr>
              <w:t>E</w:t>
            </w:r>
          </w:p>
          <w:p w:rsidR="007538DC" w:rsidRDefault="00D65A59" w:rsidP="00C22648">
            <w:pPr>
              <w:pStyle w:val="ListParagraph"/>
              <w:numPr>
                <w:ilvl w:val="0"/>
                <w:numId w:val="17"/>
              </w:numPr>
            </w:pPr>
            <w:r w:rsidRPr="00D65A59">
              <w:t>CGPA : 7.57 on a scale of 10</w:t>
            </w:r>
          </w:p>
          <w:p w:rsidR="00006015" w:rsidRDefault="00006015" w:rsidP="00006015">
            <w:pPr>
              <w:pStyle w:val="Heading2"/>
              <w:outlineLvl w:val="1"/>
            </w:pPr>
          </w:p>
          <w:p w:rsidR="00006015" w:rsidRDefault="00006015" w:rsidP="00006015">
            <w:pPr>
              <w:pStyle w:val="Heading2"/>
              <w:outlineLvl w:val="1"/>
            </w:pPr>
            <w:r>
              <w:t xml:space="preserve">Academic PROJECTS: </w:t>
            </w:r>
          </w:p>
          <w:p w:rsidR="00006015" w:rsidRDefault="008C2A80" w:rsidP="008C2A80">
            <w:pPr>
              <w:pStyle w:val="ListParagraph"/>
              <w:numPr>
                <w:ilvl w:val="0"/>
                <w:numId w:val="17"/>
              </w:numPr>
            </w:pPr>
            <w:r w:rsidRPr="008C2A80">
              <w:t xml:space="preserve">Implemented Real Time Traffic Jam Detection using Python </w:t>
            </w:r>
            <w:proofErr w:type="spellStart"/>
            <w:r w:rsidRPr="008C2A80">
              <w:t>Opencv</w:t>
            </w:r>
            <w:proofErr w:type="spellEnd"/>
            <w:r w:rsidRPr="008C2A80">
              <w:t xml:space="preserve"> Library.</w:t>
            </w:r>
          </w:p>
          <w:p w:rsidR="008C2A80" w:rsidRDefault="008C2A80" w:rsidP="008C2A80">
            <w:pPr>
              <w:pStyle w:val="ListParagraph"/>
              <w:numPr>
                <w:ilvl w:val="0"/>
                <w:numId w:val="17"/>
              </w:numPr>
            </w:pPr>
            <w:r w:rsidRPr="006A5C01">
              <w:t>Cricket Math Simulation in Java using Artificial Intelligence to determine different aspects of game at</w:t>
            </w:r>
            <w:r w:rsidRPr="006A5C01">
              <w:t xml:space="preserve"> runtime.</w:t>
            </w:r>
          </w:p>
          <w:p w:rsidR="00D96E45" w:rsidRPr="008C2A80" w:rsidRDefault="00D96E45" w:rsidP="00D96E45">
            <w:pPr>
              <w:ind w:left="360"/>
            </w:pPr>
          </w:p>
          <w:p w:rsidR="008C2A80" w:rsidRPr="008C2A80" w:rsidRDefault="008C2A80" w:rsidP="008C2A80">
            <w:pPr>
              <w:pStyle w:val="ListParagraph"/>
              <w:numPr>
                <w:ilvl w:val="0"/>
                <w:numId w:val="17"/>
              </w:numPr>
            </w:pPr>
            <w:r w:rsidRPr="006A5C01">
              <w:t>A Survey on NP Complete problems and an attempt to minimize the complexity of the algorithms</w:t>
            </w:r>
            <w:r w:rsidRPr="006A5C01">
              <w:t>.</w:t>
            </w:r>
          </w:p>
          <w:p w:rsidR="008C2A80" w:rsidRPr="008C2A80" w:rsidRDefault="008C2A80" w:rsidP="008C2A80">
            <w:pPr>
              <w:pStyle w:val="ListParagraph"/>
              <w:numPr>
                <w:ilvl w:val="0"/>
                <w:numId w:val="17"/>
              </w:numPr>
            </w:pPr>
            <w:r w:rsidRPr="006A5C01">
              <w:t>Breakout game in C++ using allegro gaming library.</w:t>
            </w:r>
          </w:p>
          <w:p w:rsidR="008C2A80" w:rsidRPr="006A5C01" w:rsidRDefault="008C2A80" w:rsidP="008C2A80">
            <w:pPr>
              <w:pStyle w:val="ListParagraph"/>
              <w:numPr>
                <w:ilvl w:val="0"/>
                <w:numId w:val="17"/>
              </w:numPr>
            </w:pPr>
            <w:r w:rsidRPr="006A5C01">
              <w:t>Implemented Distributed File System (DFS) on Linux in C++ using file operations.</w:t>
            </w:r>
          </w:p>
          <w:p w:rsidR="006A5C01" w:rsidRDefault="006A5C01" w:rsidP="008C2A80">
            <w:pPr>
              <w:pStyle w:val="ListParagraph"/>
              <w:numPr>
                <w:ilvl w:val="0"/>
                <w:numId w:val="17"/>
              </w:numPr>
            </w:pPr>
            <w:r w:rsidRPr="006A5C01">
              <w:t>Circuit for Remote Controlled light appliances.</w:t>
            </w:r>
          </w:p>
          <w:p w:rsidR="00006015" w:rsidRPr="00CF1A49" w:rsidRDefault="00006015" w:rsidP="007538DC">
            <w:pPr>
              <w:contextualSpacing w:val="0"/>
            </w:pPr>
          </w:p>
        </w:tc>
      </w:tr>
    </w:tbl>
    <w:bookmarkStart w:id="0" w:name="_GoBack" w:displacedByCustomXml="next"/>
    <w:bookmarkEnd w:id="0" w:displacedByCustomXml="next"/>
    <w:sdt>
      <w:sdtPr>
        <w:alias w:val="Skills:"/>
        <w:tag w:val="Skills:"/>
        <w:id w:val="-1392877668"/>
        <w:placeholder>
          <w:docPart w:val="28067A3E28EC4EAC947A80EC8AB63E69"/>
        </w:placeholder>
        <w:temporary/>
        <w:showingPlcHdr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1806AD" w:rsidP="006E1507">
            <w:pPr>
              <w:pStyle w:val="ListBullet"/>
              <w:contextualSpacing w:val="0"/>
            </w:pPr>
            <w:r>
              <w:t>Python</w:t>
            </w:r>
          </w:p>
          <w:p w:rsidR="001F4E6D" w:rsidRDefault="001806AD" w:rsidP="001806AD">
            <w:pPr>
              <w:pStyle w:val="ListBullet"/>
              <w:contextualSpacing w:val="0"/>
            </w:pPr>
            <w:proofErr w:type="spellStart"/>
            <w:r>
              <w:t>AngularJs</w:t>
            </w:r>
            <w:proofErr w:type="spellEnd"/>
          </w:p>
          <w:p w:rsidR="001806AD" w:rsidRPr="006E1507" w:rsidRDefault="001806AD" w:rsidP="001806AD">
            <w:pPr>
              <w:pStyle w:val="ListBullet"/>
              <w:contextualSpacing w:val="0"/>
            </w:pPr>
            <w:r w:rsidRPr="00D96E45">
              <w:t>Java</w:t>
            </w:r>
          </w:p>
          <w:p w:rsidR="001806AD" w:rsidRPr="006E1507" w:rsidRDefault="001806AD" w:rsidP="001806AD">
            <w:pPr>
              <w:pStyle w:val="ListBullet"/>
              <w:contextualSpacing w:val="0"/>
            </w:pPr>
            <w:r w:rsidRPr="00D96E45">
              <w:t xml:space="preserve">HTML, CSS, JavaScript, </w:t>
            </w:r>
            <w:proofErr w:type="spellStart"/>
            <w:r w:rsidRPr="00D96E45">
              <w:t>Jquery</w:t>
            </w:r>
            <w:proofErr w:type="spellEnd"/>
            <w:r w:rsidRPr="00D96E45">
              <w:t>, JSON</w:t>
            </w:r>
          </w:p>
        </w:tc>
        <w:tc>
          <w:tcPr>
            <w:tcW w:w="4675" w:type="dxa"/>
            <w:tcMar>
              <w:left w:w="360" w:type="dxa"/>
            </w:tcMar>
          </w:tcPr>
          <w:p w:rsidR="003F68FE" w:rsidRDefault="003F68FE" w:rsidP="006E1507">
            <w:pPr>
              <w:pStyle w:val="ListBullet"/>
              <w:contextualSpacing w:val="0"/>
            </w:pPr>
            <w:r>
              <w:t>Machine Learning</w:t>
            </w:r>
          </w:p>
          <w:p w:rsidR="001806AD" w:rsidRPr="001806AD" w:rsidRDefault="001806AD" w:rsidP="003F68FE">
            <w:pPr>
              <w:pStyle w:val="ListBullet"/>
              <w:contextualSpacing w:val="0"/>
            </w:pPr>
            <w:r w:rsidRPr="00D96E45">
              <w:t>GIT</w:t>
            </w:r>
          </w:p>
          <w:p w:rsidR="001E3120" w:rsidRPr="001806AD" w:rsidRDefault="001806AD" w:rsidP="006E1507">
            <w:pPr>
              <w:pStyle w:val="ListBullet"/>
              <w:contextualSpacing w:val="0"/>
            </w:pPr>
            <w:r w:rsidRPr="00D96E45">
              <w:t>MATLAB</w:t>
            </w:r>
          </w:p>
          <w:p w:rsidR="001806AD" w:rsidRPr="006E1507" w:rsidRDefault="001806AD" w:rsidP="003F68FE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2FBF168EDBE745299ADFE887EF15EE7C"/>
        </w:placeholder>
        <w:temporary/>
        <w:showingPlcHdr/>
      </w:sdtPr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787B0F" w:rsidRDefault="00787B0F" w:rsidP="00787B0F">
      <w:pPr>
        <w:pStyle w:val="ListBullet"/>
      </w:pPr>
      <w:proofErr w:type="spellStart"/>
      <w:r>
        <w:t>HackerR</w:t>
      </w:r>
      <w:r w:rsidR="00D96E45">
        <w:t>ank</w:t>
      </w:r>
      <w:proofErr w:type="spellEnd"/>
      <w:r w:rsidR="00D96E45">
        <w:t xml:space="preserve"> Artificial Intelligence Practice Rank – 1268 (Global), 268 (India).</w:t>
      </w:r>
    </w:p>
    <w:p w:rsidR="00787B0F" w:rsidRDefault="00787B0F" w:rsidP="00787B0F">
      <w:pPr>
        <w:pStyle w:val="ListBullet"/>
      </w:pPr>
      <w:r>
        <w:t xml:space="preserve">Worked as a member of YRCS (Youth Red Cross Society) during college and organized old-age home visits, blood donation camps and guest lectures on health and sanitation. </w:t>
      </w:r>
    </w:p>
    <w:p w:rsidR="00787B0F" w:rsidRDefault="00D96E45" w:rsidP="00787B0F">
      <w:pPr>
        <w:pStyle w:val="ListBullet"/>
      </w:pPr>
      <w:r>
        <w:t>Organized and hosted various events, games and fun activities within the department on festive occasions like Independence Day, Diwali, and New</w:t>
      </w:r>
      <w:r>
        <w:t xml:space="preserve"> Year etc.</w:t>
      </w:r>
    </w:p>
    <w:p w:rsidR="00787B0F" w:rsidRDefault="00787B0F" w:rsidP="00787B0F">
      <w:pPr>
        <w:pStyle w:val="ListBullet"/>
      </w:pPr>
      <w:r>
        <w:t xml:space="preserve">Provided session </w:t>
      </w:r>
      <w:r w:rsidR="00A66567">
        <w:t>on</w:t>
      </w:r>
      <w:r>
        <w:t xml:space="preserve"> “Legacy Adaptor</w:t>
      </w:r>
      <w:r>
        <w:t>” to different teams which helped them to understand the application</w:t>
      </w:r>
      <w:r>
        <w:t xml:space="preserve"> structure and entire workflow.</w:t>
      </w:r>
    </w:p>
    <w:p w:rsidR="00A66567" w:rsidRDefault="00A66567" w:rsidP="00787B0F">
      <w:pPr>
        <w:pStyle w:val="ListBullet"/>
      </w:pPr>
      <w:r>
        <w:t>Teaching basic</w:t>
      </w:r>
      <w:r w:rsidR="00757EFD">
        <w:t>s of</w:t>
      </w:r>
      <w:r>
        <w:t xml:space="preserve"> Math</w:t>
      </w:r>
      <w:r w:rsidR="00757EFD">
        <w:t>,</w:t>
      </w:r>
      <w:r>
        <w:t xml:space="preserve"> English</w:t>
      </w:r>
      <w:r w:rsidR="00757EFD">
        <w:t xml:space="preserve"> and Computer Science</w:t>
      </w:r>
      <w:r>
        <w:t xml:space="preserve"> to local underprivileged children on weekly basis.</w:t>
      </w:r>
    </w:p>
    <w:p w:rsidR="00AB2D88" w:rsidRPr="00D96E45" w:rsidRDefault="00AB2D88" w:rsidP="00787B0F">
      <w:pPr>
        <w:pStyle w:val="ListBullet"/>
      </w:pPr>
      <w:r>
        <w:t xml:space="preserve">Enthusiastic about learning foreign languages, learned basic French </w:t>
      </w:r>
      <w:r w:rsidR="00806E2F">
        <w:t>at</w:t>
      </w:r>
      <w:r>
        <w:t xml:space="preserve"> </w:t>
      </w:r>
      <w:r w:rsidR="00806E2F">
        <w:t>University</w:t>
      </w:r>
      <w:r>
        <w:t>, and started learning German for past couple of months.</w:t>
      </w:r>
    </w:p>
    <w:sectPr w:rsidR="00AB2D88" w:rsidRPr="00D96E45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02C" w:rsidRDefault="0050002C" w:rsidP="0068194B">
      <w:r>
        <w:separator/>
      </w:r>
    </w:p>
    <w:p w:rsidR="0050002C" w:rsidRDefault="0050002C"/>
    <w:p w:rsidR="0050002C" w:rsidRDefault="0050002C"/>
  </w:endnote>
  <w:endnote w:type="continuationSeparator" w:id="0">
    <w:p w:rsidR="0050002C" w:rsidRDefault="0050002C" w:rsidP="0068194B">
      <w:r>
        <w:continuationSeparator/>
      </w:r>
    </w:p>
    <w:p w:rsidR="0050002C" w:rsidRDefault="0050002C"/>
    <w:p w:rsidR="0050002C" w:rsidRDefault="00500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2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02C" w:rsidRDefault="0050002C" w:rsidP="0068194B">
      <w:r>
        <w:separator/>
      </w:r>
    </w:p>
    <w:p w:rsidR="0050002C" w:rsidRDefault="0050002C"/>
    <w:p w:rsidR="0050002C" w:rsidRDefault="0050002C"/>
  </w:footnote>
  <w:footnote w:type="continuationSeparator" w:id="0">
    <w:p w:rsidR="0050002C" w:rsidRDefault="0050002C" w:rsidP="0068194B">
      <w:r>
        <w:continuationSeparator/>
      </w:r>
    </w:p>
    <w:p w:rsidR="0050002C" w:rsidRDefault="0050002C"/>
    <w:p w:rsidR="0050002C" w:rsidRDefault="005000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3BC6B1D"/>
    <w:multiLevelType w:val="hybridMultilevel"/>
    <w:tmpl w:val="16C01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2B40580"/>
    <w:multiLevelType w:val="hybridMultilevel"/>
    <w:tmpl w:val="3B942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F870AF"/>
    <w:multiLevelType w:val="hybridMultilevel"/>
    <w:tmpl w:val="6A98B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E60E3"/>
    <w:multiLevelType w:val="hybridMultilevel"/>
    <w:tmpl w:val="5F1E5C2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B0C5B9B"/>
    <w:multiLevelType w:val="hybridMultilevel"/>
    <w:tmpl w:val="03820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6"/>
  </w:num>
  <w:num w:numId="17">
    <w:abstractNumId w:val="12"/>
  </w:num>
  <w:num w:numId="18">
    <w:abstractNumId w:val="11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2C"/>
    <w:rsid w:val="000001EF"/>
    <w:rsid w:val="00006015"/>
    <w:rsid w:val="00007322"/>
    <w:rsid w:val="00007728"/>
    <w:rsid w:val="00024584"/>
    <w:rsid w:val="00024730"/>
    <w:rsid w:val="00055E95"/>
    <w:rsid w:val="00062274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06AD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5AA9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76B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68FE"/>
    <w:rsid w:val="003F76CD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02C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27EA"/>
    <w:rsid w:val="005D3CA7"/>
    <w:rsid w:val="005D4CC1"/>
    <w:rsid w:val="005F4B91"/>
    <w:rsid w:val="005F55D2"/>
    <w:rsid w:val="00607F8C"/>
    <w:rsid w:val="0062312F"/>
    <w:rsid w:val="00625F2C"/>
    <w:rsid w:val="006618E9"/>
    <w:rsid w:val="0068194B"/>
    <w:rsid w:val="00692703"/>
    <w:rsid w:val="006A1962"/>
    <w:rsid w:val="006A5C01"/>
    <w:rsid w:val="006B5D48"/>
    <w:rsid w:val="006B7D7B"/>
    <w:rsid w:val="006C1A5E"/>
    <w:rsid w:val="006E1507"/>
    <w:rsid w:val="006F1253"/>
    <w:rsid w:val="00712D8B"/>
    <w:rsid w:val="007273B7"/>
    <w:rsid w:val="00733E0A"/>
    <w:rsid w:val="0074403D"/>
    <w:rsid w:val="00746D44"/>
    <w:rsid w:val="007538DC"/>
    <w:rsid w:val="00757803"/>
    <w:rsid w:val="00757EFD"/>
    <w:rsid w:val="00785A9A"/>
    <w:rsid w:val="00787B0F"/>
    <w:rsid w:val="0079206B"/>
    <w:rsid w:val="00796076"/>
    <w:rsid w:val="007A2C72"/>
    <w:rsid w:val="007C0566"/>
    <w:rsid w:val="007C606B"/>
    <w:rsid w:val="007E6A61"/>
    <w:rsid w:val="00801140"/>
    <w:rsid w:val="00803404"/>
    <w:rsid w:val="00806E2F"/>
    <w:rsid w:val="00834955"/>
    <w:rsid w:val="00855B59"/>
    <w:rsid w:val="00860461"/>
    <w:rsid w:val="0086487C"/>
    <w:rsid w:val="00870B20"/>
    <w:rsid w:val="008829F8"/>
    <w:rsid w:val="00885897"/>
    <w:rsid w:val="008A6538"/>
    <w:rsid w:val="008C0A8F"/>
    <w:rsid w:val="008C2A80"/>
    <w:rsid w:val="008C7056"/>
    <w:rsid w:val="008F3B14"/>
    <w:rsid w:val="00901899"/>
    <w:rsid w:val="0090344B"/>
    <w:rsid w:val="00905715"/>
    <w:rsid w:val="00912E5E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51B0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567"/>
    <w:rsid w:val="00A755E8"/>
    <w:rsid w:val="00A93A5D"/>
    <w:rsid w:val="00AB2D88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BBD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264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5A59"/>
    <w:rsid w:val="00D66A52"/>
    <w:rsid w:val="00D66EFA"/>
    <w:rsid w:val="00D70929"/>
    <w:rsid w:val="00D715E4"/>
    <w:rsid w:val="00D72A2D"/>
    <w:rsid w:val="00D9521A"/>
    <w:rsid w:val="00D96E45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10B7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D96E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D96E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70975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07DA18460246868D8DACC44901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65C75-6AFD-49B4-A0A9-9C79A93A2DFB}"/>
      </w:docPartPr>
      <w:docPartBody>
        <w:p w:rsidR="00000000" w:rsidRDefault="00683EB1">
          <w:pPr>
            <w:pStyle w:val="F107DA18460246868D8DACC449010FDB"/>
          </w:pPr>
          <w:r w:rsidRPr="00CF1A49">
            <w:t>·</w:t>
          </w:r>
        </w:p>
      </w:docPartBody>
    </w:docPart>
    <w:docPart>
      <w:docPartPr>
        <w:name w:val="6F99F5E7D9DC4504A3018A387D8B6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3CC06-D346-42FD-BA68-2F65112AF3E1}"/>
      </w:docPartPr>
      <w:docPartBody>
        <w:p w:rsidR="00000000" w:rsidRDefault="00683EB1">
          <w:pPr>
            <w:pStyle w:val="6F99F5E7D9DC4504A3018A387D8B683E"/>
          </w:pPr>
          <w:r w:rsidRPr="00CF1A49">
            <w:t>Experience</w:t>
          </w:r>
        </w:p>
      </w:docPartBody>
    </w:docPart>
    <w:docPart>
      <w:docPartPr>
        <w:name w:val="2C7C2615ED334C7788AA43F29B3D5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95CDF-4B50-4A65-A9AC-5D76A7BD8D46}"/>
      </w:docPartPr>
      <w:docPartBody>
        <w:p w:rsidR="00000000" w:rsidRDefault="00683EB1">
          <w:pPr>
            <w:pStyle w:val="2C7C2615ED334C7788AA43F29B3D51DA"/>
          </w:pPr>
          <w:r w:rsidRPr="00CF1A49">
            <w:t>Education</w:t>
          </w:r>
        </w:p>
      </w:docPartBody>
    </w:docPart>
    <w:docPart>
      <w:docPartPr>
        <w:name w:val="28067A3E28EC4EAC947A80EC8AB6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73706-9713-4F18-8F9B-D3D4810D589F}"/>
      </w:docPartPr>
      <w:docPartBody>
        <w:p w:rsidR="00000000" w:rsidRDefault="00683EB1">
          <w:pPr>
            <w:pStyle w:val="28067A3E28EC4EAC947A80EC8AB63E69"/>
          </w:pPr>
          <w:r w:rsidRPr="00CF1A49">
            <w:t>Skills</w:t>
          </w:r>
        </w:p>
      </w:docPartBody>
    </w:docPart>
    <w:docPart>
      <w:docPartPr>
        <w:name w:val="2FBF168EDBE745299ADFE887EF15E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E5F5C-154E-4C6A-B676-EE798F03006C}"/>
      </w:docPartPr>
      <w:docPartBody>
        <w:p w:rsidR="00000000" w:rsidRDefault="00683EB1">
          <w:pPr>
            <w:pStyle w:val="2FBF168EDBE745299ADFE887EF15EE7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42C88774C4D6BBA434DC8D274D49D">
    <w:name w:val="C3942C88774C4D6BBA434DC8D274D49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BEBCC27CDC94904A63EEB8C7241CFA1">
    <w:name w:val="FBEBCC27CDC94904A63EEB8C7241CFA1"/>
  </w:style>
  <w:style w:type="paragraph" w:customStyle="1" w:styleId="A4EF3A1F4A454C05A944B0FEA3A7F1A5">
    <w:name w:val="A4EF3A1F4A454C05A944B0FEA3A7F1A5"/>
  </w:style>
  <w:style w:type="paragraph" w:customStyle="1" w:styleId="F107DA18460246868D8DACC449010FDB">
    <w:name w:val="F107DA18460246868D8DACC449010FDB"/>
  </w:style>
  <w:style w:type="paragraph" w:customStyle="1" w:styleId="E77722868EDB4E639CBD170D5F8F5287">
    <w:name w:val="E77722868EDB4E639CBD170D5F8F5287"/>
  </w:style>
  <w:style w:type="paragraph" w:customStyle="1" w:styleId="600D3BB28A4C4DEE80C1BC1616B55BF8">
    <w:name w:val="600D3BB28A4C4DEE80C1BC1616B55BF8"/>
  </w:style>
  <w:style w:type="paragraph" w:customStyle="1" w:styleId="5E9E16DF60F4437E92757D1309268569">
    <w:name w:val="5E9E16DF60F4437E92757D1309268569"/>
  </w:style>
  <w:style w:type="paragraph" w:customStyle="1" w:styleId="9663E9547CC7440FB2A46DF0FE08C00A">
    <w:name w:val="9663E9547CC7440FB2A46DF0FE08C00A"/>
  </w:style>
  <w:style w:type="paragraph" w:customStyle="1" w:styleId="9B87C4ACCA614003BB9AE69EF1B0DD0F">
    <w:name w:val="9B87C4ACCA614003BB9AE69EF1B0DD0F"/>
  </w:style>
  <w:style w:type="paragraph" w:customStyle="1" w:styleId="3204AF3C7F134304806471303B571F5E">
    <w:name w:val="3204AF3C7F134304806471303B571F5E"/>
  </w:style>
  <w:style w:type="paragraph" w:customStyle="1" w:styleId="F42B7FDB4C784AFC99D8FA257D5E70F1">
    <w:name w:val="F42B7FDB4C784AFC99D8FA257D5E70F1"/>
  </w:style>
  <w:style w:type="paragraph" w:customStyle="1" w:styleId="6F99F5E7D9DC4504A3018A387D8B683E">
    <w:name w:val="6F99F5E7D9DC4504A3018A387D8B683E"/>
  </w:style>
  <w:style w:type="paragraph" w:customStyle="1" w:styleId="A47FBFC52B8D4724ACB01199A94B8A04">
    <w:name w:val="A47FBFC52B8D4724ACB01199A94B8A04"/>
  </w:style>
  <w:style w:type="paragraph" w:customStyle="1" w:styleId="D001838B1E82464B98078C8CBD0305DC">
    <w:name w:val="D001838B1E82464B98078C8CBD0305DC"/>
  </w:style>
  <w:style w:type="paragraph" w:customStyle="1" w:styleId="DD2649C061F74559AC15908539F8C51A">
    <w:name w:val="DD2649C061F74559AC15908539F8C51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B0F2965B014413F8120BD3AB40EDFEC">
    <w:name w:val="1B0F2965B014413F8120BD3AB40EDFEC"/>
  </w:style>
  <w:style w:type="paragraph" w:customStyle="1" w:styleId="0D632E241A96406DA8E0EE2410BED61F">
    <w:name w:val="0D632E241A96406DA8E0EE2410BED61F"/>
  </w:style>
  <w:style w:type="paragraph" w:customStyle="1" w:styleId="3B05F3AFF60B4D16A67660E4B9783E75">
    <w:name w:val="3B05F3AFF60B4D16A67660E4B9783E75"/>
  </w:style>
  <w:style w:type="paragraph" w:customStyle="1" w:styleId="706481DAA5774019B57E57998EFD4579">
    <w:name w:val="706481DAA5774019B57E57998EFD4579"/>
  </w:style>
  <w:style w:type="paragraph" w:customStyle="1" w:styleId="DDF474AE76994A3480AD60F7F02E0762">
    <w:name w:val="DDF474AE76994A3480AD60F7F02E0762"/>
  </w:style>
  <w:style w:type="paragraph" w:customStyle="1" w:styleId="3CE533C0E0EC4CCFBFF526C3CEF70481">
    <w:name w:val="3CE533C0E0EC4CCFBFF526C3CEF70481"/>
  </w:style>
  <w:style w:type="paragraph" w:customStyle="1" w:styleId="0D52AC189ADE42178956FF7260C7F9FD">
    <w:name w:val="0D52AC189ADE42178956FF7260C7F9FD"/>
  </w:style>
  <w:style w:type="paragraph" w:customStyle="1" w:styleId="2C7C2615ED334C7788AA43F29B3D51DA">
    <w:name w:val="2C7C2615ED334C7788AA43F29B3D51DA"/>
  </w:style>
  <w:style w:type="paragraph" w:customStyle="1" w:styleId="A92CC7A6E9BF4A009C8CCECB822A12AF">
    <w:name w:val="A92CC7A6E9BF4A009C8CCECB822A12AF"/>
  </w:style>
  <w:style w:type="paragraph" w:customStyle="1" w:styleId="B80E304979AA4C6ABE38ED75AE2BFDC5">
    <w:name w:val="B80E304979AA4C6ABE38ED75AE2BFDC5"/>
  </w:style>
  <w:style w:type="paragraph" w:customStyle="1" w:styleId="F9034BE0B611497684A072DFD2B25B4D">
    <w:name w:val="F9034BE0B611497684A072DFD2B25B4D"/>
  </w:style>
  <w:style w:type="paragraph" w:customStyle="1" w:styleId="C245C23C388D4035A0C8844F66A9382F">
    <w:name w:val="C245C23C388D4035A0C8844F66A9382F"/>
  </w:style>
  <w:style w:type="paragraph" w:customStyle="1" w:styleId="B23DAB9D19D1454FB79BB1C0CB04B875">
    <w:name w:val="B23DAB9D19D1454FB79BB1C0CB04B875"/>
  </w:style>
  <w:style w:type="paragraph" w:customStyle="1" w:styleId="0778772815804D8580B5D1BFB2076315">
    <w:name w:val="0778772815804D8580B5D1BFB2076315"/>
  </w:style>
  <w:style w:type="paragraph" w:customStyle="1" w:styleId="A365AA311D6240889EB61699B8FFA475">
    <w:name w:val="A365AA311D6240889EB61699B8FFA475"/>
  </w:style>
  <w:style w:type="paragraph" w:customStyle="1" w:styleId="0B3D54447EFA40FDA9EC134F381D6A2B">
    <w:name w:val="0B3D54447EFA40FDA9EC134F381D6A2B"/>
  </w:style>
  <w:style w:type="paragraph" w:customStyle="1" w:styleId="FB2D84CF01194610BADAF5FAF8901F89">
    <w:name w:val="FB2D84CF01194610BADAF5FAF8901F89"/>
  </w:style>
  <w:style w:type="paragraph" w:customStyle="1" w:styleId="4684F12BA5CC448DA4EA0DB650384DE9">
    <w:name w:val="4684F12BA5CC448DA4EA0DB650384DE9"/>
  </w:style>
  <w:style w:type="paragraph" w:customStyle="1" w:styleId="28067A3E28EC4EAC947A80EC8AB63E69">
    <w:name w:val="28067A3E28EC4EAC947A80EC8AB63E69"/>
  </w:style>
  <w:style w:type="paragraph" w:customStyle="1" w:styleId="261D07A381B24E3D92D23E868C166B42">
    <w:name w:val="261D07A381B24E3D92D23E868C166B42"/>
  </w:style>
  <w:style w:type="paragraph" w:customStyle="1" w:styleId="0679CDA67BC14160A379F72240FF3BCA">
    <w:name w:val="0679CDA67BC14160A379F72240FF3BCA"/>
  </w:style>
  <w:style w:type="paragraph" w:customStyle="1" w:styleId="E8BCB982DC0144DCA7821E4A827FE4BD">
    <w:name w:val="E8BCB982DC0144DCA7821E4A827FE4BD"/>
  </w:style>
  <w:style w:type="paragraph" w:customStyle="1" w:styleId="830B379AAABB4FA8A9756CF4D7506612">
    <w:name w:val="830B379AAABB4FA8A9756CF4D7506612"/>
  </w:style>
  <w:style w:type="paragraph" w:customStyle="1" w:styleId="26C5792E0AB647059A7D06B1FAB55C81">
    <w:name w:val="26C5792E0AB647059A7D06B1FAB55C81"/>
  </w:style>
  <w:style w:type="paragraph" w:customStyle="1" w:styleId="2FBF168EDBE745299ADFE887EF15EE7C">
    <w:name w:val="2FBF168EDBE745299ADFE887EF15EE7C"/>
  </w:style>
  <w:style w:type="paragraph" w:customStyle="1" w:styleId="11DE9FA151744DD9AE89DD87F4ED79C4">
    <w:name w:val="11DE9FA151744DD9AE89DD87F4ED79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42C88774C4D6BBA434DC8D274D49D">
    <w:name w:val="C3942C88774C4D6BBA434DC8D274D49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BEBCC27CDC94904A63EEB8C7241CFA1">
    <w:name w:val="FBEBCC27CDC94904A63EEB8C7241CFA1"/>
  </w:style>
  <w:style w:type="paragraph" w:customStyle="1" w:styleId="A4EF3A1F4A454C05A944B0FEA3A7F1A5">
    <w:name w:val="A4EF3A1F4A454C05A944B0FEA3A7F1A5"/>
  </w:style>
  <w:style w:type="paragraph" w:customStyle="1" w:styleId="F107DA18460246868D8DACC449010FDB">
    <w:name w:val="F107DA18460246868D8DACC449010FDB"/>
  </w:style>
  <w:style w:type="paragraph" w:customStyle="1" w:styleId="E77722868EDB4E639CBD170D5F8F5287">
    <w:name w:val="E77722868EDB4E639CBD170D5F8F5287"/>
  </w:style>
  <w:style w:type="paragraph" w:customStyle="1" w:styleId="600D3BB28A4C4DEE80C1BC1616B55BF8">
    <w:name w:val="600D3BB28A4C4DEE80C1BC1616B55BF8"/>
  </w:style>
  <w:style w:type="paragraph" w:customStyle="1" w:styleId="5E9E16DF60F4437E92757D1309268569">
    <w:name w:val="5E9E16DF60F4437E92757D1309268569"/>
  </w:style>
  <w:style w:type="paragraph" w:customStyle="1" w:styleId="9663E9547CC7440FB2A46DF0FE08C00A">
    <w:name w:val="9663E9547CC7440FB2A46DF0FE08C00A"/>
  </w:style>
  <w:style w:type="paragraph" w:customStyle="1" w:styleId="9B87C4ACCA614003BB9AE69EF1B0DD0F">
    <w:name w:val="9B87C4ACCA614003BB9AE69EF1B0DD0F"/>
  </w:style>
  <w:style w:type="paragraph" w:customStyle="1" w:styleId="3204AF3C7F134304806471303B571F5E">
    <w:name w:val="3204AF3C7F134304806471303B571F5E"/>
  </w:style>
  <w:style w:type="paragraph" w:customStyle="1" w:styleId="F42B7FDB4C784AFC99D8FA257D5E70F1">
    <w:name w:val="F42B7FDB4C784AFC99D8FA257D5E70F1"/>
  </w:style>
  <w:style w:type="paragraph" w:customStyle="1" w:styleId="6F99F5E7D9DC4504A3018A387D8B683E">
    <w:name w:val="6F99F5E7D9DC4504A3018A387D8B683E"/>
  </w:style>
  <w:style w:type="paragraph" w:customStyle="1" w:styleId="A47FBFC52B8D4724ACB01199A94B8A04">
    <w:name w:val="A47FBFC52B8D4724ACB01199A94B8A04"/>
  </w:style>
  <w:style w:type="paragraph" w:customStyle="1" w:styleId="D001838B1E82464B98078C8CBD0305DC">
    <w:name w:val="D001838B1E82464B98078C8CBD0305DC"/>
  </w:style>
  <w:style w:type="paragraph" w:customStyle="1" w:styleId="DD2649C061F74559AC15908539F8C51A">
    <w:name w:val="DD2649C061F74559AC15908539F8C51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B0F2965B014413F8120BD3AB40EDFEC">
    <w:name w:val="1B0F2965B014413F8120BD3AB40EDFEC"/>
  </w:style>
  <w:style w:type="paragraph" w:customStyle="1" w:styleId="0D632E241A96406DA8E0EE2410BED61F">
    <w:name w:val="0D632E241A96406DA8E0EE2410BED61F"/>
  </w:style>
  <w:style w:type="paragraph" w:customStyle="1" w:styleId="3B05F3AFF60B4D16A67660E4B9783E75">
    <w:name w:val="3B05F3AFF60B4D16A67660E4B9783E75"/>
  </w:style>
  <w:style w:type="paragraph" w:customStyle="1" w:styleId="706481DAA5774019B57E57998EFD4579">
    <w:name w:val="706481DAA5774019B57E57998EFD4579"/>
  </w:style>
  <w:style w:type="paragraph" w:customStyle="1" w:styleId="DDF474AE76994A3480AD60F7F02E0762">
    <w:name w:val="DDF474AE76994A3480AD60F7F02E0762"/>
  </w:style>
  <w:style w:type="paragraph" w:customStyle="1" w:styleId="3CE533C0E0EC4CCFBFF526C3CEF70481">
    <w:name w:val="3CE533C0E0EC4CCFBFF526C3CEF70481"/>
  </w:style>
  <w:style w:type="paragraph" w:customStyle="1" w:styleId="0D52AC189ADE42178956FF7260C7F9FD">
    <w:name w:val="0D52AC189ADE42178956FF7260C7F9FD"/>
  </w:style>
  <w:style w:type="paragraph" w:customStyle="1" w:styleId="2C7C2615ED334C7788AA43F29B3D51DA">
    <w:name w:val="2C7C2615ED334C7788AA43F29B3D51DA"/>
  </w:style>
  <w:style w:type="paragraph" w:customStyle="1" w:styleId="A92CC7A6E9BF4A009C8CCECB822A12AF">
    <w:name w:val="A92CC7A6E9BF4A009C8CCECB822A12AF"/>
  </w:style>
  <w:style w:type="paragraph" w:customStyle="1" w:styleId="B80E304979AA4C6ABE38ED75AE2BFDC5">
    <w:name w:val="B80E304979AA4C6ABE38ED75AE2BFDC5"/>
  </w:style>
  <w:style w:type="paragraph" w:customStyle="1" w:styleId="F9034BE0B611497684A072DFD2B25B4D">
    <w:name w:val="F9034BE0B611497684A072DFD2B25B4D"/>
  </w:style>
  <w:style w:type="paragraph" w:customStyle="1" w:styleId="C245C23C388D4035A0C8844F66A9382F">
    <w:name w:val="C245C23C388D4035A0C8844F66A9382F"/>
  </w:style>
  <w:style w:type="paragraph" w:customStyle="1" w:styleId="B23DAB9D19D1454FB79BB1C0CB04B875">
    <w:name w:val="B23DAB9D19D1454FB79BB1C0CB04B875"/>
  </w:style>
  <w:style w:type="paragraph" w:customStyle="1" w:styleId="0778772815804D8580B5D1BFB2076315">
    <w:name w:val="0778772815804D8580B5D1BFB2076315"/>
  </w:style>
  <w:style w:type="paragraph" w:customStyle="1" w:styleId="A365AA311D6240889EB61699B8FFA475">
    <w:name w:val="A365AA311D6240889EB61699B8FFA475"/>
  </w:style>
  <w:style w:type="paragraph" w:customStyle="1" w:styleId="0B3D54447EFA40FDA9EC134F381D6A2B">
    <w:name w:val="0B3D54447EFA40FDA9EC134F381D6A2B"/>
  </w:style>
  <w:style w:type="paragraph" w:customStyle="1" w:styleId="FB2D84CF01194610BADAF5FAF8901F89">
    <w:name w:val="FB2D84CF01194610BADAF5FAF8901F89"/>
  </w:style>
  <w:style w:type="paragraph" w:customStyle="1" w:styleId="4684F12BA5CC448DA4EA0DB650384DE9">
    <w:name w:val="4684F12BA5CC448DA4EA0DB650384DE9"/>
  </w:style>
  <w:style w:type="paragraph" w:customStyle="1" w:styleId="28067A3E28EC4EAC947A80EC8AB63E69">
    <w:name w:val="28067A3E28EC4EAC947A80EC8AB63E69"/>
  </w:style>
  <w:style w:type="paragraph" w:customStyle="1" w:styleId="261D07A381B24E3D92D23E868C166B42">
    <w:name w:val="261D07A381B24E3D92D23E868C166B42"/>
  </w:style>
  <w:style w:type="paragraph" w:customStyle="1" w:styleId="0679CDA67BC14160A379F72240FF3BCA">
    <w:name w:val="0679CDA67BC14160A379F72240FF3BCA"/>
  </w:style>
  <w:style w:type="paragraph" w:customStyle="1" w:styleId="E8BCB982DC0144DCA7821E4A827FE4BD">
    <w:name w:val="E8BCB982DC0144DCA7821E4A827FE4BD"/>
  </w:style>
  <w:style w:type="paragraph" w:customStyle="1" w:styleId="830B379AAABB4FA8A9756CF4D7506612">
    <w:name w:val="830B379AAABB4FA8A9756CF4D7506612"/>
  </w:style>
  <w:style w:type="paragraph" w:customStyle="1" w:styleId="26C5792E0AB647059A7D06B1FAB55C81">
    <w:name w:val="26C5792E0AB647059A7D06B1FAB55C81"/>
  </w:style>
  <w:style w:type="paragraph" w:customStyle="1" w:styleId="2FBF168EDBE745299ADFE887EF15EE7C">
    <w:name w:val="2FBF168EDBE745299ADFE887EF15EE7C"/>
  </w:style>
  <w:style w:type="paragraph" w:customStyle="1" w:styleId="11DE9FA151744DD9AE89DD87F4ED79C4">
    <w:name w:val="11DE9FA151744DD9AE89DD87F4ED7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9349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Yorkshire Building Society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Thakkar</dc:creator>
  <cp:lastModifiedBy>Aakash Thakkar</cp:lastModifiedBy>
  <cp:revision>18</cp:revision>
  <cp:lastPrinted>2018-10-09T05:22:00Z</cp:lastPrinted>
  <dcterms:created xsi:type="dcterms:W3CDTF">2018-10-01T06:34:00Z</dcterms:created>
  <dcterms:modified xsi:type="dcterms:W3CDTF">2018-10-09T05:26:00Z</dcterms:modified>
</cp:coreProperties>
</file>